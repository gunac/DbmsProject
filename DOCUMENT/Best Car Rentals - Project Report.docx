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843840150"/>
        <w:docPartObj>
          <w:docPartGallery w:val="Cover Pages"/>
          <w:docPartUnique/>
        </w:docPartObj>
      </w:sdtPr>
      <w:sdtEndPr>
        <w:rPr>
          <w:b/>
          <w:bCs/>
          <w:smallCaps/>
          <w:sz w:val="56"/>
          <w:szCs w:val="56"/>
        </w:rPr>
      </w:sdtEndPr>
      <w:sdtContent>
        <w:p w:rsidR="00C21830" w:rsidRDefault="00C21830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21830" w:rsidRDefault="00C2183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Guna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Chandrashekar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and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Divya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Devaraj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C21830" w:rsidRDefault="00E5481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2183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NEU Seattle</w:t>
                                      </w:r>
                                    </w:sdtContent>
                                  </w:sdt>
                                  <w:r w:rsidR="00C21830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2183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Fall 2014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21830" w:rsidRDefault="00C2183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Best Car Rentals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323232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21830" w:rsidRDefault="00C2183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23232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23232" w:themeColor="text2"/>
                                          <w:sz w:val="36"/>
                                          <w:szCs w:val="36"/>
                                        </w:rPr>
                                        <w:t>CS5200 – Introduction to DataBase Management Systems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f07f09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9f2936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21830" w:rsidRDefault="00C2183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Guna Chandrashekar and Divya Devaraj</w:t>
                                </w:r>
                              </w:p>
                            </w:sdtContent>
                          </w:sdt>
                          <w:p w:rsidR="00C21830" w:rsidRDefault="00DC551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21830">
                                  <w:rPr>
                                    <w:caps/>
                                    <w:color w:val="FFFFFF" w:themeColor="background1"/>
                                  </w:rPr>
                                  <w:t>NEU Seattle</w:t>
                                </w:r>
                              </w:sdtContent>
                            </w:sdt>
                            <w:r w:rsidR="00C21830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21830">
                                  <w:rPr>
                                    <w:caps/>
                                    <w:color w:val="FFFFFF" w:themeColor="background1"/>
                                  </w:rPr>
                                  <w:t>Fall 2014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21830" w:rsidRDefault="00C2183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Best Car Rentals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323232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21830" w:rsidRDefault="00C2183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23232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>CS5200 – Introduction to DataBase Management Systems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21830" w:rsidRDefault="00C21830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b/>
              <w:bCs/>
              <w:smallCaps/>
              <w:sz w:val="56"/>
              <w:szCs w:val="56"/>
            </w:rPr>
            <w:br w:type="page"/>
          </w:r>
        </w:p>
      </w:sdtContent>
    </w:sdt>
    <w:p w:rsidR="00FE781B" w:rsidRDefault="00166468">
      <w:pPr>
        <w:pStyle w:val="Heading1"/>
      </w:pPr>
      <w:r>
        <w:lastRenderedPageBreak/>
        <w:t>Problem Statement</w:t>
      </w:r>
    </w:p>
    <w:p w:rsidR="006D6960" w:rsidRDefault="00166468" w:rsidP="00AA676C">
      <w:pPr>
        <w:spacing w:line="360" w:lineRule="auto"/>
        <w:jc w:val="both"/>
      </w:pPr>
      <w:r w:rsidRPr="00AA676C">
        <w:t>A car rental or car hire agency is a company that rents automobiles for short periods of time</w:t>
      </w:r>
      <w:r w:rsidR="00AA676C">
        <w:t xml:space="preserve"> </w:t>
      </w:r>
      <w:r w:rsidRPr="00AA676C">
        <w:t>(generally ranging from a few hours to a few weeks) and often complemented by a website allowing</w:t>
      </w:r>
      <w:r w:rsidR="00AA676C">
        <w:t xml:space="preserve"> online reservations. It </w:t>
      </w:r>
      <w:r>
        <w:t>primarily serves people who require a temporary vehicle, for example those</w:t>
      </w:r>
      <w:r w:rsidR="00AA676C">
        <w:t xml:space="preserve"> </w:t>
      </w:r>
      <w:r>
        <w:t>who do not own their own car, travelers who are out of town or owners of damaged or destroyed</w:t>
      </w:r>
      <w:r w:rsidR="00AA676C">
        <w:t xml:space="preserve"> </w:t>
      </w:r>
      <w:proofErr w:type="gramStart"/>
      <w:r w:rsidR="002C7319">
        <w:t xml:space="preserve">vehicles </w:t>
      </w:r>
      <w:r>
        <w:t xml:space="preserve"> who</w:t>
      </w:r>
      <w:proofErr w:type="gramEnd"/>
      <w:r>
        <w:t xml:space="preserve"> are awaiting repair or insurance compensation. This is growing up to be a popular</w:t>
      </w:r>
      <w:r w:rsidR="00AA676C">
        <w:t xml:space="preserve"> </w:t>
      </w:r>
      <w:r w:rsidR="002C7319">
        <w:t xml:space="preserve">business </w:t>
      </w:r>
      <w:r>
        <w:t>and is at its busiest during the holiday season.</w:t>
      </w:r>
    </w:p>
    <w:p w:rsidR="00166468" w:rsidRDefault="00166468" w:rsidP="002C7319">
      <w:pPr>
        <w:spacing w:line="360" w:lineRule="auto"/>
      </w:pPr>
      <w:r>
        <w:t xml:space="preserve">Our application will provide the customer with an online reservation for </w:t>
      </w:r>
      <w:r w:rsidR="002C7319">
        <w:t xml:space="preserve">car rentals. So by just providing </w:t>
      </w:r>
      <w:r>
        <w:t>the date, location and period of rent, this application will list out all the deals on a click of a button in a single page and the customer can reserve the car they want.</w:t>
      </w:r>
    </w:p>
    <w:p w:rsidR="002C7319" w:rsidRPr="002C7319" w:rsidRDefault="002C7319" w:rsidP="00AA676C">
      <w:pPr>
        <w:pStyle w:val="Heading1"/>
      </w:pPr>
      <w:r w:rsidRPr="002C7319">
        <w:t xml:space="preserve"> </w:t>
      </w:r>
      <w:r>
        <w:t>Problem Solution</w:t>
      </w:r>
    </w:p>
    <w:p w:rsidR="00FE781B" w:rsidRDefault="002C7319" w:rsidP="00AA676C">
      <w:pPr>
        <w:spacing w:line="360" w:lineRule="auto"/>
        <w:jc w:val="both"/>
      </w:pPr>
      <w:r>
        <w:t xml:space="preserve">The application we have built (Best Car Rentals) allows customers to browse through a list of cars available for a given pick up date and drop off date and a location. The list of cars displayed are displayed based on their </w:t>
      </w:r>
      <w:r w:rsidR="00EA66A7">
        <w:t>type (</w:t>
      </w:r>
      <w:r w:rsidR="008370AF">
        <w:t>e.g.</w:t>
      </w:r>
      <w:r w:rsidR="00EA66A7">
        <w:t xml:space="preserve"> Economy, SUV, </w:t>
      </w:r>
      <w:proofErr w:type="gramStart"/>
      <w:r w:rsidR="00EA66A7">
        <w:t>Minivan</w:t>
      </w:r>
      <w:proofErr w:type="gramEnd"/>
      <w:r w:rsidR="00EA66A7">
        <w:t>). For each category, a list of models are displayed. The customer can choose from a list of models (</w:t>
      </w:r>
      <w:r w:rsidR="008370AF">
        <w:t>e.g.</w:t>
      </w:r>
      <w:r w:rsidR="00EA66A7">
        <w:t xml:space="preserve"> VW Beetle, Nissan Sentra) available as a drop down for each Car Type. </w:t>
      </w:r>
      <w:r w:rsidR="006D6960">
        <w:t xml:space="preserve">The user can sort through list of cars based on their total price. </w:t>
      </w:r>
      <w:r w:rsidR="00EA66A7">
        <w:t xml:space="preserve">They have to click on </w:t>
      </w:r>
      <w:r w:rsidR="006D6960">
        <w:t>‘</w:t>
      </w:r>
      <w:r w:rsidR="00EA66A7">
        <w:t>place order</w:t>
      </w:r>
      <w:r w:rsidR="006D6960">
        <w:t>’</w:t>
      </w:r>
      <w:r w:rsidR="00EA66A7">
        <w:t xml:space="preserve"> button to place an order. </w:t>
      </w:r>
      <w:r w:rsidR="006D6960">
        <w:t>The customer can also cancel their order anytime and update their profile information as well.</w:t>
      </w:r>
    </w:p>
    <w:p w:rsidR="00C21830" w:rsidRDefault="00EA66A7" w:rsidP="00B21A39">
      <w:pPr>
        <w:spacing w:line="360" w:lineRule="auto"/>
        <w:jc w:val="both"/>
      </w:pPr>
      <w:r>
        <w:t>The application also has another user – the Admin. The admin can create an account for a customer and he can also create another admin account. He can browse through the list of orders and cancel any order. He can add, update and</w:t>
      </w:r>
      <w:r w:rsidR="006D6960">
        <w:t xml:space="preserve"> delete a car model. Also he can </w:t>
      </w:r>
      <w:r>
        <w:t xml:space="preserve">add and delete </w:t>
      </w:r>
      <w:r w:rsidR="006D6960">
        <w:t xml:space="preserve">locations and refresh the data from the </w:t>
      </w:r>
      <w:proofErr w:type="spellStart"/>
      <w:proofErr w:type="gramStart"/>
      <w:r w:rsidR="006D6960">
        <w:t>api</w:t>
      </w:r>
      <w:proofErr w:type="spellEnd"/>
      <w:proofErr w:type="gramEnd"/>
      <w:r w:rsidR="006D6960">
        <w:t xml:space="preserve"> at any given point in the day.</w:t>
      </w:r>
      <w:r w:rsidR="00C21830">
        <w:t xml:space="preserve"> This ensures the latest price details are in sync with our application.</w:t>
      </w:r>
      <w:r w:rsidR="00B21A39">
        <w:t xml:space="preserve"> </w:t>
      </w:r>
      <w:r w:rsidR="00C21830">
        <w:t>Hence our application provides an online reservation site for car rentals for a given location in US.</w:t>
      </w:r>
    </w:p>
    <w:p w:rsidR="00C21830" w:rsidRDefault="00C21830" w:rsidP="006D6960">
      <w:pPr>
        <w:spacing w:line="360" w:lineRule="auto"/>
      </w:pPr>
    </w:p>
    <w:p w:rsidR="00B21A39" w:rsidRDefault="00B21A39" w:rsidP="006D6960">
      <w:pPr>
        <w:spacing w:line="360" w:lineRule="auto"/>
      </w:pPr>
    </w:p>
    <w:p w:rsidR="00C21830" w:rsidRDefault="00C21830" w:rsidP="006D6960">
      <w:pPr>
        <w:spacing w:line="360" w:lineRule="auto"/>
      </w:pPr>
    </w:p>
    <w:p w:rsidR="00C21830" w:rsidRDefault="00C21830" w:rsidP="006D6960">
      <w:pPr>
        <w:spacing w:line="360" w:lineRule="auto"/>
      </w:pPr>
    </w:p>
    <w:p w:rsidR="00C21830" w:rsidRDefault="00C21830" w:rsidP="00C21830">
      <w:pPr>
        <w:pStyle w:val="Heading1"/>
        <w:numPr>
          <w:ilvl w:val="0"/>
          <w:numId w:val="13"/>
        </w:numPr>
      </w:pPr>
      <w:r>
        <w:lastRenderedPageBreak/>
        <w:t>Architecture</w:t>
      </w:r>
    </w:p>
    <w:p w:rsidR="008370AF" w:rsidRDefault="008370AF" w:rsidP="006D6960">
      <w:pPr>
        <w:spacing w:line="360" w:lineRule="auto"/>
      </w:pPr>
      <w:r>
        <w:t>Below listed is the technologies that we have used:</w:t>
      </w:r>
    </w:p>
    <w:p w:rsidR="000E6D2D" w:rsidRPr="008370AF" w:rsidRDefault="006913A0" w:rsidP="008370AF">
      <w:pPr>
        <w:numPr>
          <w:ilvl w:val="0"/>
          <w:numId w:val="14"/>
        </w:numPr>
        <w:spacing w:line="360" w:lineRule="auto"/>
      </w:pPr>
      <w:r w:rsidRPr="008370AF">
        <w:rPr>
          <w:u w:val="single"/>
        </w:rPr>
        <w:t>Type</w:t>
      </w:r>
      <w:r w:rsidRPr="008370AF">
        <w:t xml:space="preserve"> : Web Application</w:t>
      </w:r>
    </w:p>
    <w:p w:rsidR="000E6D2D" w:rsidRPr="008370AF" w:rsidRDefault="006913A0" w:rsidP="008370AF">
      <w:pPr>
        <w:numPr>
          <w:ilvl w:val="0"/>
          <w:numId w:val="14"/>
        </w:numPr>
        <w:spacing w:line="360" w:lineRule="auto"/>
      </w:pPr>
      <w:r w:rsidRPr="008370AF">
        <w:rPr>
          <w:u w:val="single"/>
        </w:rPr>
        <w:t>Technology</w:t>
      </w:r>
      <w:r w:rsidRPr="008370AF">
        <w:t xml:space="preserve"> : JAVA and J2EE(server-side), </w:t>
      </w:r>
      <w:r w:rsidR="008370AF" w:rsidRPr="008370AF">
        <w:t>JavaScript</w:t>
      </w:r>
      <w:r w:rsidRPr="008370AF">
        <w:t>, JQuery and Bootstrap</w:t>
      </w:r>
      <w:r w:rsidR="008370AF">
        <w:t xml:space="preserve">(CSS) (client-side), </w:t>
      </w:r>
      <w:r w:rsidRPr="008370AF">
        <w:t xml:space="preserve">JSP </w:t>
      </w:r>
    </w:p>
    <w:p w:rsidR="000E6D2D" w:rsidRPr="008370AF" w:rsidRDefault="006913A0" w:rsidP="008370AF">
      <w:pPr>
        <w:numPr>
          <w:ilvl w:val="0"/>
          <w:numId w:val="14"/>
        </w:numPr>
        <w:spacing w:line="360" w:lineRule="auto"/>
      </w:pPr>
      <w:r w:rsidRPr="008370AF">
        <w:rPr>
          <w:u w:val="single"/>
        </w:rPr>
        <w:t xml:space="preserve">Web Services </w:t>
      </w:r>
      <w:r w:rsidRPr="008370AF">
        <w:t>:  JWS</w:t>
      </w:r>
    </w:p>
    <w:p w:rsidR="000E6D2D" w:rsidRDefault="006913A0" w:rsidP="008370AF">
      <w:pPr>
        <w:numPr>
          <w:ilvl w:val="0"/>
          <w:numId w:val="14"/>
        </w:numPr>
        <w:spacing w:line="360" w:lineRule="auto"/>
      </w:pPr>
      <w:r w:rsidRPr="008370AF">
        <w:rPr>
          <w:u w:val="single"/>
        </w:rPr>
        <w:t>ORM</w:t>
      </w:r>
      <w:r w:rsidRPr="008370AF">
        <w:t xml:space="preserve"> : JPA</w:t>
      </w:r>
    </w:p>
    <w:p w:rsidR="008370AF" w:rsidRDefault="008370AF" w:rsidP="008370AF">
      <w:pPr>
        <w:numPr>
          <w:ilvl w:val="0"/>
          <w:numId w:val="14"/>
        </w:numPr>
        <w:spacing w:line="360" w:lineRule="auto"/>
      </w:pPr>
      <w:r>
        <w:rPr>
          <w:u w:val="single"/>
        </w:rPr>
        <w:t xml:space="preserve">Server </w:t>
      </w:r>
      <w:r w:rsidRPr="008370AF">
        <w:t>:</w:t>
      </w:r>
      <w:r>
        <w:t xml:space="preserve"> Apache Tomcat 7</w:t>
      </w:r>
    </w:p>
    <w:p w:rsidR="008370AF" w:rsidRPr="008370AF" w:rsidRDefault="008370AF" w:rsidP="008370AF">
      <w:pPr>
        <w:numPr>
          <w:ilvl w:val="0"/>
          <w:numId w:val="14"/>
        </w:numPr>
        <w:spacing w:line="360" w:lineRule="auto"/>
      </w:pPr>
      <w:r>
        <w:rPr>
          <w:u w:val="single"/>
        </w:rPr>
        <w:t>IDE</w:t>
      </w:r>
      <w:r w:rsidRPr="008370AF">
        <w:t>:</w:t>
      </w:r>
      <w:r>
        <w:t xml:space="preserve"> Eclipse Luna</w:t>
      </w:r>
    </w:p>
    <w:p w:rsidR="000E6D2D" w:rsidRPr="008370AF" w:rsidRDefault="006913A0" w:rsidP="008370AF">
      <w:pPr>
        <w:numPr>
          <w:ilvl w:val="0"/>
          <w:numId w:val="14"/>
        </w:numPr>
        <w:spacing w:line="360" w:lineRule="auto"/>
      </w:pPr>
      <w:r w:rsidRPr="008370AF">
        <w:rPr>
          <w:u w:val="single"/>
        </w:rPr>
        <w:t xml:space="preserve">Operating System </w:t>
      </w:r>
      <w:r w:rsidRPr="008370AF">
        <w:t>: Windows 8</w:t>
      </w:r>
      <w:r w:rsidR="008370AF">
        <w:t>.1</w:t>
      </w:r>
    </w:p>
    <w:p w:rsidR="000E6D2D" w:rsidRPr="008370AF" w:rsidRDefault="006913A0" w:rsidP="008370AF">
      <w:pPr>
        <w:numPr>
          <w:ilvl w:val="0"/>
          <w:numId w:val="14"/>
        </w:numPr>
        <w:spacing w:line="360" w:lineRule="auto"/>
      </w:pPr>
      <w:r w:rsidRPr="008370AF">
        <w:rPr>
          <w:u w:val="single"/>
        </w:rPr>
        <w:t>Database</w:t>
      </w:r>
      <w:r w:rsidRPr="008370AF">
        <w:t xml:space="preserve"> : </w:t>
      </w:r>
      <w:r w:rsidR="008370AF" w:rsidRPr="008370AF">
        <w:t>MySQL</w:t>
      </w:r>
    </w:p>
    <w:p w:rsidR="000E6D2D" w:rsidRDefault="006913A0" w:rsidP="008370AF">
      <w:pPr>
        <w:numPr>
          <w:ilvl w:val="0"/>
          <w:numId w:val="14"/>
        </w:numPr>
        <w:spacing w:line="360" w:lineRule="auto"/>
      </w:pPr>
      <w:r w:rsidRPr="008370AF">
        <w:rPr>
          <w:u w:val="single"/>
        </w:rPr>
        <w:t xml:space="preserve">Data Source </w:t>
      </w:r>
      <w:r w:rsidRPr="008370AF">
        <w:t>: Hot-wire API (XML format)</w:t>
      </w:r>
    </w:p>
    <w:p w:rsidR="008370AF" w:rsidRPr="008370AF" w:rsidRDefault="008370AF" w:rsidP="008370AF">
      <w:pPr>
        <w:numPr>
          <w:ilvl w:val="0"/>
          <w:numId w:val="14"/>
        </w:numPr>
        <w:spacing w:line="360" w:lineRule="auto"/>
      </w:pPr>
      <w:r>
        <w:rPr>
          <w:u w:val="single"/>
        </w:rPr>
        <w:t xml:space="preserve">Parsing the API </w:t>
      </w:r>
      <w:r w:rsidRPr="008370AF">
        <w:t>:</w:t>
      </w:r>
      <w:r>
        <w:t xml:space="preserve"> XSLT and XML</w:t>
      </w:r>
    </w:p>
    <w:p w:rsidR="000E6D2D" w:rsidRDefault="006913A0" w:rsidP="008370AF">
      <w:pPr>
        <w:numPr>
          <w:ilvl w:val="0"/>
          <w:numId w:val="14"/>
        </w:numPr>
        <w:spacing w:line="360" w:lineRule="auto"/>
      </w:pPr>
      <w:r w:rsidRPr="008370AF">
        <w:rPr>
          <w:u w:val="single"/>
        </w:rPr>
        <w:t>Source Control</w:t>
      </w:r>
      <w:r w:rsidRPr="008370AF">
        <w:t xml:space="preserve"> : GitHub</w:t>
      </w:r>
    </w:p>
    <w:p w:rsidR="008370AF" w:rsidRDefault="006D6960" w:rsidP="006D6960">
      <w:pPr>
        <w:spacing w:line="360" w:lineRule="auto"/>
      </w:pPr>
      <w:r>
        <w:t xml:space="preserve">The data for the rental cars available and the daily prices are fetched from the Hotwire </w:t>
      </w:r>
      <w:r w:rsidR="00C21830">
        <w:t>API. This API provides a</w:t>
      </w:r>
      <w:r>
        <w:t xml:space="preserve"> list of car types available for a given location, pickup place and t</w:t>
      </w:r>
      <w:r w:rsidR="00C21830">
        <w:t xml:space="preserve">ime and </w:t>
      </w:r>
      <w:r w:rsidR="008370AF">
        <w:t>drop-off</w:t>
      </w:r>
      <w:r w:rsidR="00C21830">
        <w:t xml:space="preserve"> place and time in XML format. The API does not provide JSON format. We parse the returned XML and fetch the elements that we require </w:t>
      </w:r>
      <w:r w:rsidR="008370AF">
        <w:t xml:space="preserve">and put it </w:t>
      </w:r>
      <w:r w:rsidR="00C21830">
        <w:t xml:space="preserve">into another XML. </w:t>
      </w:r>
      <w:r w:rsidR="008370AF">
        <w:t>T</w:t>
      </w:r>
      <w:r w:rsidR="00C21830">
        <w:t>his XML data</w:t>
      </w:r>
      <w:r w:rsidR="008370AF">
        <w:t xml:space="preserve"> is then used</w:t>
      </w:r>
      <w:r w:rsidR="00C21830">
        <w:t xml:space="preserve"> to populate the Database. The results for the list page are populated from our database. The admin user can refresh the</w:t>
      </w:r>
      <w:r w:rsidR="008370AF">
        <w:t xml:space="preserve"> data from the API</w:t>
      </w:r>
      <w:r w:rsidR="00C21830">
        <w:t xml:space="preserve"> at any time. This ensures that the daily changing price rates are always updated to our system.</w:t>
      </w:r>
      <w:r w:rsidR="008370AF">
        <w:t xml:space="preserve"> The customer and admin information are all stored in our database. </w:t>
      </w:r>
    </w:p>
    <w:p w:rsidR="008370AF" w:rsidRDefault="008370AF" w:rsidP="006D6960">
      <w:pPr>
        <w:spacing w:line="360" w:lineRule="auto"/>
      </w:pPr>
      <w:r>
        <w:t xml:space="preserve">The input is obtained from the customer through JSP is passed as JSON to Java </w:t>
      </w:r>
      <w:proofErr w:type="spellStart"/>
      <w:r>
        <w:t>Webservice</w:t>
      </w:r>
      <w:proofErr w:type="spellEnd"/>
      <w:r>
        <w:t xml:space="preserve">, which </w:t>
      </w:r>
      <w:r w:rsidR="00421E38">
        <w:t>in turn</w:t>
      </w:r>
      <w:r>
        <w:t xml:space="preserve"> calls the JPA entities to update/fetch the data from the database and vice versa. The data from the XML is directly populated into our database.</w:t>
      </w:r>
    </w:p>
    <w:p w:rsidR="008370AF" w:rsidRDefault="008370AF" w:rsidP="006D6960">
      <w:pPr>
        <w:spacing w:line="360" w:lineRule="auto"/>
      </w:pPr>
      <w:r>
        <w:t>The architectural diagram is given in the next page.</w:t>
      </w:r>
    </w:p>
    <w:p w:rsidR="008370AF" w:rsidRDefault="008370AF" w:rsidP="006D6960">
      <w:pPr>
        <w:spacing w:line="360" w:lineRule="auto"/>
      </w:pPr>
      <w:r w:rsidRPr="008370AF">
        <w:rPr>
          <w:noProof/>
          <w:lang w:eastAsia="en-US"/>
        </w:rPr>
        <w:lastRenderedPageBreak/>
        <w:t xml:space="preserve"> </w:t>
      </w:r>
      <w:r>
        <w:rPr>
          <w:noProof/>
          <w:lang w:eastAsia="en-US"/>
        </w:rPr>
        <w:drawing>
          <wp:inline distT="0" distB="0" distL="0" distR="0" wp14:anchorId="688291D1" wp14:editId="7420FA41">
            <wp:extent cx="4638326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23" cy="1783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790D" w:rsidRDefault="0057790D" w:rsidP="0057790D"/>
    <w:p w:rsidR="0057790D" w:rsidRDefault="0057790D" w:rsidP="0057790D">
      <w:pPr>
        <w:pStyle w:val="Heading1"/>
      </w:pPr>
      <w:proofErr w:type="spellStart"/>
      <w:r>
        <w:t>Api</w:t>
      </w:r>
      <w:proofErr w:type="spellEnd"/>
      <w:r>
        <w:t xml:space="preserve"> used</w:t>
      </w:r>
    </w:p>
    <w:p w:rsidR="00C84CE5" w:rsidRDefault="0057790D" w:rsidP="0057790D">
      <w:r>
        <w:t>We have used hotwire API for our application.</w:t>
      </w:r>
      <w:r w:rsidR="00421E38">
        <w:t xml:space="preserve"> It </w:t>
      </w:r>
      <w:r w:rsidR="00421E38" w:rsidRPr="00421E38">
        <w:t xml:space="preserve">delivers data describing rental car shopping results similar to those that can be obtained when shopping for rental car rates on </w:t>
      </w:r>
      <w:hyperlink r:id="rId9" w:history="1">
        <w:r w:rsidR="00421E38" w:rsidRPr="00421E38">
          <w:t>Hotwire.com</w:t>
        </w:r>
      </w:hyperlink>
      <w:r w:rsidR="00C84CE5">
        <w:t>. It requires 5 parameters. The location, pick up date and time and drop off date and time.</w:t>
      </w:r>
      <w:r w:rsidR="00970D5C">
        <w:t xml:space="preserve"> </w:t>
      </w:r>
    </w:p>
    <w:p w:rsidR="0057790D" w:rsidRDefault="0057790D" w:rsidP="0057790D">
      <w:r>
        <w:t>The A</w:t>
      </w:r>
      <w:r w:rsidR="00970D5C">
        <w:t xml:space="preserve">PI is accessible by an </w:t>
      </w:r>
      <w:r w:rsidR="00970D5C" w:rsidRPr="00970D5C">
        <w:t>API Key: a72bv5sr5g7vukdffta6v3z2</w:t>
      </w:r>
    </w:p>
    <w:p w:rsidR="00970D5C" w:rsidRDefault="00970D5C" w:rsidP="0057790D">
      <w:r>
        <w:rPr>
          <w:noProof/>
          <w:lang w:eastAsia="en-US"/>
        </w:rPr>
        <w:drawing>
          <wp:inline distT="0" distB="0" distL="0" distR="0" wp14:anchorId="495B684D" wp14:editId="2C04B78C">
            <wp:extent cx="640080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5C" w:rsidRDefault="00970D5C" w:rsidP="0057790D">
      <w:r>
        <w:t xml:space="preserve">Given below is the URL for API documentation. </w:t>
      </w:r>
      <w:hyperlink r:id="rId11" w:history="1">
        <w:r w:rsidRPr="00970D5C">
          <w:rPr>
            <w:rStyle w:val="Hyperlink"/>
          </w:rPr>
          <w:t>http://developer.hotwire.com/docs/read/Rental_Car_Shopping_API</w:t>
        </w:r>
      </w:hyperlink>
    </w:p>
    <w:p w:rsidR="00C4409B" w:rsidRDefault="00515C52" w:rsidP="0057790D">
      <w:r>
        <w:lastRenderedPageBreak/>
        <w:t>The API provides data in the XML format. The XML data is parsed using JAXB and then only selected information from the XML is extracted using XSLT and written onto a file. The</w:t>
      </w:r>
      <w:r w:rsidR="00F37218">
        <w:t xml:space="preserve"> selected data from this file is un-marshalled by setting the </w:t>
      </w:r>
      <w:proofErr w:type="spellStart"/>
      <w:r w:rsidR="00F37218">
        <w:t>JAXBContext</w:t>
      </w:r>
      <w:proofErr w:type="spellEnd"/>
      <w:r w:rsidR="00F37218">
        <w:t xml:space="preserve"> and creating </w:t>
      </w:r>
      <w:proofErr w:type="spellStart"/>
      <w:r w:rsidR="00F37218">
        <w:t>unmarshaller</w:t>
      </w:r>
      <w:proofErr w:type="spellEnd"/>
      <w:r w:rsidR="00F37218">
        <w:t xml:space="preserve"> which then provides us with Java representation for the XML data. We then make use of JPA to store the data into database.</w:t>
      </w:r>
      <w:r>
        <w:t xml:space="preserve"> </w:t>
      </w:r>
    </w:p>
    <w:p w:rsidR="0057790D" w:rsidRPr="0057790D" w:rsidRDefault="00C4409B" w:rsidP="0057790D">
      <w:r>
        <w:t>The data in the database is updated with the cu</w:t>
      </w:r>
      <w:r w:rsidR="00007251">
        <w:t>rrent rental information when Admin clicks on “Refresh Data from API” button or when a new Location is added by the admin.</w:t>
      </w:r>
    </w:p>
    <w:p w:rsidR="0057790D" w:rsidRDefault="0057790D" w:rsidP="0057790D">
      <w:pPr>
        <w:pStyle w:val="Heading1"/>
        <w:numPr>
          <w:ilvl w:val="0"/>
          <w:numId w:val="16"/>
        </w:numPr>
      </w:pPr>
      <w:r>
        <w:t>Technology stack</w:t>
      </w:r>
    </w:p>
    <w:p w:rsidR="0057790D" w:rsidRDefault="0057790D" w:rsidP="0057790D">
      <w:pPr>
        <w:spacing w:line="360" w:lineRule="auto"/>
      </w:pPr>
      <w:r>
        <w:t xml:space="preserve">As mentioned in the architecture section, the stack that we have used is similar to WAMP. But we have used JAVA as our programming language instead of PHP, PERL or Python. </w:t>
      </w:r>
    </w:p>
    <w:p w:rsidR="0057790D" w:rsidRDefault="0057790D" w:rsidP="0057790D">
      <w:pPr>
        <w:spacing w:line="360" w:lineRule="auto"/>
      </w:pPr>
      <w:proofErr w:type="gramStart"/>
      <w:r>
        <w:t>STACK :</w:t>
      </w:r>
      <w:proofErr w:type="gramEnd"/>
      <w:r>
        <w:t xml:space="preserve"> Windows (OS), APACHE (server), MySQL (database) and Java/J2EE (Programming Language)</w:t>
      </w:r>
    </w:p>
    <w:p w:rsidR="0057790D" w:rsidRDefault="0057790D" w:rsidP="0057790D">
      <w:pPr>
        <w:pStyle w:val="Heading1"/>
      </w:pPr>
      <w:r>
        <w:t>Use cases</w:t>
      </w:r>
    </w:p>
    <w:p w:rsidR="00C7113C" w:rsidRDefault="00C7113C" w:rsidP="00C7113C">
      <w:pPr>
        <w:pStyle w:val="ListParagraph"/>
        <w:spacing w:line="360" w:lineRule="auto"/>
      </w:pPr>
    </w:p>
    <w:p w:rsidR="00B7214E" w:rsidRDefault="00B7214E" w:rsidP="00C7113C">
      <w:pPr>
        <w:pStyle w:val="ListParagraph"/>
        <w:numPr>
          <w:ilvl w:val="0"/>
          <w:numId w:val="20"/>
        </w:numPr>
        <w:spacing w:line="360" w:lineRule="auto"/>
      </w:pPr>
      <w:r>
        <w:t>Login validations</w:t>
      </w:r>
    </w:p>
    <w:p w:rsidR="00C7113C" w:rsidRDefault="00C7113C" w:rsidP="00C7113C">
      <w:pPr>
        <w:pStyle w:val="ListParagraph"/>
        <w:numPr>
          <w:ilvl w:val="0"/>
          <w:numId w:val="20"/>
        </w:numPr>
        <w:spacing w:line="360" w:lineRule="auto"/>
      </w:pPr>
      <w:r>
        <w:t xml:space="preserve">Admin </w:t>
      </w:r>
      <w:r w:rsidR="002C6E4A">
        <w:t xml:space="preserve">Login </w:t>
      </w:r>
    </w:p>
    <w:p w:rsidR="002C6E4A" w:rsidRDefault="002C6E4A" w:rsidP="00C7113C">
      <w:pPr>
        <w:pStyle w:val="ListParagraph"/>
        <w:numPr>
          <w:ilvl w:val="0"/>
          <w:numId w:val="20"/>
        </w:numPr>
        <w:spacing w:line="360" w:lineRule="auto"/>
      </w:pPr>
      <w:r>
        <w:t>Admin Login -&gt; Create account for Users</w:t>
      </w:r>
    </w:p>
    <w:p w:rsidR="00B7214E" w:rsidRDefault="00B7214E" w:rsidP="00C7113C">
      <w:pPr>
        <w:pStyle w:val="ListParagraph"/>
        <w:numPr>
          <w:ilvl w:val="0"/>
          <w:numId w:val="20"/>
        </w:numPr>
        <w:spacing w:line="360" w:lineRule="auto"/>
      </w:pPr>
      <w:r>
        <w:t>Admin Login -&gt; Create account for Admin</w:t>
      </w:r>
    </w:p>
    <w:p w:rsidR="00C7113C" w:rsidRDefault="00C7113C" w:rsidP="00C7113C">
      <w:pPr>
        <w:pStyle w:val="ListParagraph"/>
        <w:numPr>
          <w:ilvl w:val="0"/>
          <w:numId w:val="20"/>
        </w:numPr>
        <w:spacing w:line="360" w:lineRule="auto"/>
      </w:pPr>
      <w:r>
        <w:t>Add Location</w:t>
      </w:r>
    </w:p>
    <w:p w:rsidR="00C7113C" w:rsidRDefault="00C7113C" w:rsidP="00C7113C">
      <w:pPr>
        <w:pStyle w:val="ListParagraph"/>
        <w:numPr>
          <w:ilvl w:val="0"/>
          <w:numId w:val="20"/>
        </w:numPr>
        <w:spacing w:line="360" w:lineRule="auto"/>
      </w:pPr>
      <w:r>
        <w:t>Delete Location</w:t>
      </w:r>
    </w:p>
    <w:p w:rsidR="00C7113C" w:rsidRDefault="00C7113C" w:rsidP="00C7113C">
      <w:pPr>
        <w:pStyle w:val="ListParagraph"/>
        <w:numPr>
          <w:ilvl w:val="0"/>
          <w:numId w:val="20"/>
        </w:numPr>
        <w:spacing w:line="360" w:lineRule="auto"/>
      </w:pPr>
      <w:r>
        <w:t>Add Car Models</w:t>
      </w:r>
    </w:p>
    <w:p w:rsidR="00C7113C" w:rsidRDefault="00C7113C" w:rsidP="00C7113C">
      <w:pPr>
        <w:pStyle w:val="ListParagraph"/>
        <w:numPr>
          <w:ilvl w:val="0"/>
          <w:numId w:val="20"/>
        </w:numPr>
        <w:spacing w:line="360" w:lineRule="auto"/>
      </w:pPr>
      <w:r>
        <w:t>Delete Car Model</w:t>
      </w:r>
    </w:p>
    <w:p w:rsidR="00C7113C" w:rsidRDefault="00C7113C" w:rsidP="00C7113C">
      <w:pPr>
        <w:pStyle w:val="ListParagraph"/>
        <w:numPr>
          <w:ilvl w:val="0"/>
          <w:numId w:val="20"/>
        </w:numPr>
        <w:spacing w:line="360" w:lineRule="auto"/>
      </w:pPr>
      <w:r>
        <w:t>Edit/</w:t>
      </w:r>
      <w:r w:rsidR="00994DCF">
        <w:t xml:space="preserve"> </w:t>
      </w:r>
      <w:r>
        <w:t>Update Car Models</w:t>
      </w:r>
    </w:p>
    <w:p w:rsidR="00F1695D" w:rsidRDefault="00F1695D" w:rsidP="00F1695D">
      <w:pPr>
        <w:pStyle w:val="ListParagraph"/>
        <w:numPr>
          <w:ilvl w:val="0"/>
          <w:numId w:val="20"/>
        </w:numPr>
        <w:spacing w:line="360" w:lineRule="auto"/>
      </w:pPr>
      <w:r>
        <w:t>Admin -&gt; View Order</w:t>
      </w:r>
    </w:p>
    <w:p w:rsidR="00F1695D" w:rsidRDefault="00F1695D" w:rsidP="0087434B">
      <w:pPr>
        <w:pStyle w:val="ListParagraph"/>
        <w:numPr>
          <w:ilvl w:val="0"/>
          <w:numId w:val="20"/>
        </w:numPr>
        <w:spacing w:line="360" w:lineRule="auto"/>
      </w:pPr>
      <w:r>
        <w:t>Admin -&gt; View Order -&gt; Cancel Order</w:t>
      </w:r>
    </w:p>
    <w:p w:rsidR="00B7214E" w:rsidRDefault="00B7214E" w:rsidP="00B7214E">
      <w:pPr>
        <w:pStyle w:val="ListParagraph"/>
        <w:numPr>
          <w:ilvl w:val="0"/>
          <w:numId w:val="20"/>
        </w:numPr>
        <w:spacing w:line="360" w:lineRule="auto"/>
      </w:pPr>
      <w:r>
        <w:t>User Sign up</w:t>
      </w:r>
    </w:p>
    <w:p w:rsidR="00B7214E" w:rsidRDefault="00B7214E" w:rsidP="00B7214E">
      <w:pPr>
        <w:pStyle w:val="ListParagraph"/>
        <w:numPr>
          <w:ilvl w:val="0"/>
          <w:numId w:val="20"/>
        </w:numPr>
        <w:spacing w:line="360" w:lineRule="auto"/>
      </w:pPr>
      <w:r>
        <w:t>User Login</w:t>
      </w:r>
    </w:p>
    <w:p w:rsidR="00B7214E" w:rsidRDefault="00B7214E" w:rsidP="008213DC">
      <w:pPr>
        <w:pStyle w:val="ListParagraph"/>
        <w:numPr>
          <w:ilvl w:val="0"/>
          <w:numId w:val="20"/>
        </w:numPr>
        <w:spacing w:line="360" w:lineRule="auto"/>
      </w:pPr>
      <w:r>
        <w:t>Edit/ Update User Profile</w:t>
      </w:r>
    </w:p>
    <w:p w:rsidR="00B7214E" w:rsidRDefault="00B7214E" w:rsidP="008213DC">
      <w:pPr>
        <w:pStyle w:val="ListParagraph"/>
        <w:numPr>
          <w:ilvl w:val="0"/>
          <w:numId w:val="20"/>
        </w:numPr>
        <w:spacing w:line="360" w:lineRule="auto"/>
      </w:pPr>
      <w:r>
        <w:t>Search for available cars</w:t>
      </w:r>
    </w:p>
    <w:p w:rsidR="00C7113C" w:rsidRDefault="00C7113C" w:rsidP="00C7113C">
      <w:pPr>
        <w:pStyle w:val="ListParagraph"/>
        <w:numPr>
          <w:ilvl w:val="0"/>
          <w:numId w:val="20"/>
        </w:numPr>
        <w:spacing w:line="360" w:lineRule="auto"/>
      </w:pPr>
      <w:r>
        <w:t xml:space="preserve">Display available cars types </w:t>
      </w:r>
      <w:r w:rsidR="00B7214E">
        <w:t>along with daily rent and all rent details</w:t>
      </w:r>
    </w:p>
    <w:p w:rsidR="00F1695D" w:rsidRDefault="00F1695D" w:rsidP="00E052BD">
      <w:pPr>
        <w:pStyle w:val="ListParagraph"/>
        <w:numPr>
          <w:ilvl w:val="0"/>
          <w:numId w:val="20"/>
        </w:numPr>
        <w:spacing w:line="360" w:lineRule="auto"/>
      </w:pPr>
      <w:r>
        <w:t xml:space="preserve">Display car types with an option to sort data Low to High </w:t>
      </w:r>
    </w:p>
    <w:p w:rsidR="00F1695D" w:rsidRDefault="00F1695D" w:rsidP="00E052BD">
      <w:pPr>
        <w:pStyle w:val="ListParagraph"/>
        <w:numPr>
          <w:ilvl w:val="0"/>
          <w:numId w:val="20"/>
        </w:numPr>
        <w:spacing w:line="360" w:lineRule="auto"/>
      </w:pPr>
      <w:r>
        <w:lastRenderedPageBreak/>
        <w:t>Display car types with an option to sort data High to Low</w:t>
      </w:r>
    </w:p>
    <w:p w:rsidR="00C7113C" w:rsidRDefault="00A47F74" w:rsidP="00C7113C">
      <w:pPr>
        <w:pStyle w:val="ListParagraph"/>
        <w:numPr>
          <w:ilvl w:val="0"/>
          <w:numId w:val="20"/>
        </w:numPr>
        <w:spacing w:line="360" w:lineRule="auto"/>
      </w:pPr>
      <w:r>
        <w:t>Display available car models based on count</w:t>
      </w:r>
      <w:r w:rsidR="00F1695D">
        <w:t xml:space="preserve"> of the cars</w:t>
      </w:r>
    </w:p>
    <w:p w:rsidR="00A47F74" w:rsidRDefault="00A47F74" w:rsidP="00C7113C">
      <w:pPr>
        <w:pStyle w:val="ListParagraph"/>
        <w:numPr>
          <w:ilvl w:val="0"/>
          <w:numId w:val="20"/>
        </w:numPr>
        <w:spacing w:line="360" w:lineRule="auto"/>
      </w:pPr>
      <w:r>
        <w:t>Place orders</w:t>
      </w:r>
    </w:p>
    <w:p w:rsidR="00A47F74" w:rsidRDefault="00A47F74" w:rsidP="00C7113C">
      <w:pPr>
        <w:pStyle w:val="ListParagraph"/>
        <w:numPr>
          <w:ilvl w:val="0"/>
          <w:numId w:val="20"/>
        </w:numPr>
        <w:spacing w:line="360" w:lineRule="auto"/>
      </w:pPr>
      <w:r>
        <w:t>View Order History</w:t>
      </w:r>
    </w:p>
    <w:p w:rsidR="00C7113C" w:rsidRDefault="00C7113C" w:rsidP="00D4692A">
      <w:pPr>
        <w:pStyle w:val="ListParagraph"/>
        <w:numPr>
          <w:ilvl w:val="0"/>
          <w:numId w:val="20"/>
        </w:numPr>
        <w:spacing w:line="360" w:lineRule="auto"/>
      </w:pPr>
      <w:r>
        <w:t>User logout</w:t>
      </w:r>
    </w:p>
    <w:p w:rsidR="0057790D" w:rsidRDefault="0057790D" w:rsidP="0057790D">
      <w:pPr>
        <w:pStyle w:val="Heading1"/>
      </w:pPr>
      <w:r>
        <w:t>Data Model – UML class diagram</w:t>
      </w:r>
    </w:p>
    <w:p w:rsidR="0057790D" w:rsidRDefault="0057790D" w:rsidP="0057790D">
      <w:r>
        <w:rPr>
          <w:noProof/>
          <w:lang w:eastAsia="en-US"/>
        </w:rPr>
        <w:drawing>
          <wp:inline distT="0" distB="0" distL="0" distR="0" wp14:anchorId="731A910A">
            <wp:extent cx="6438900" cy="3971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22" cy="3980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6CB6" w:rsidRDefault="006913A0" w:rsidP="0057790D">
      <w:r>
        <w:t>The UML class diagram shows the list of tables present in our application.</w:t>
      </w:r>
      <w:r w:rsidR="00637AF6">
        <w:t xml:space="preserve"> </w:t>
      </w:r>
    </w:p>
    <w:p w:rsidR="007C0654" w:rsidRPr="00926CB6" w:rsidRDefault="00637AF6" w:rsidP="004B5D99">
      <w:pPr>
        <w:jc w:val="both"/>
      </w:pPr>
      <w:proofErr w:type="spellStart"/>
      <w:r w:rsidRPr="00C366A3">
        <w:rPr>
          <w:b/>
        </w:rPr>
        <w:t>CarType</w:t>
      </w:r>
      <w:proofErr w:type="spellEnd"/>
      <w:r>
        <w:t xml:space="preserve"> table contains </w:t>
      </w:r>
      <w:proofErr w:type="spellStart"/>
      <w:r>
        <w:t>CarTypeCode</w:t>
      </w:r>
      <w:proofErr w:type="spellEnd"/>
      <w:r>
        <w:t xml:space="preserve">, </w:t>
      </w:r>
      <w:proofErr w:type="spellStart"/>
      <w:r>
        <w:t>CarTypeName</w:t>
      </w:r>
      <w:proofErr w:type="spellEnd"/>
      <w:r>
        <w:t>, Seating Information and Feature of a particular car type</w:t>
      </w:r>
      <w:r w:rsidR="00C366A3">
        <w:t>.</w:t>
      </w:r>
      <w:r>
        <w:t xml:space="preserve"> </w:t>
      </w:r>
      <w:proofErr w:type="spellStart"/>
      <w:r>
        <w:t>CarTypeCode</w:t>
      </w:r>
      <w:proofErr w:type="spellEnd"/>
      <w:r>
        <w:t xml:space="preserve"> </w:t>
      </w:r>
      <w:r w:rsidR="00C366A3">
        <w:t>serves as a</w:t>
      </w:r>
      <w:r>
        <w:t xml:space="preserve"> Primary Key</w:t>
      </w:r>
      <w:r w:rsidR="00C366A3">
        <w:t xml:space="preserve"> for </w:t>
      </w:r>
      <w:proofErr w:type="spellStart"/>
      <w:r w:rsidR="00C366A3">
        <w:t>CarType</w:t>
      </w:r>
      <w:proofErr w:type="spellEnd"/>
      <w:r w:rsidR="00C366A3">
        <w:t xml:space="preserve"> table as it is unique for each result set returned by the API</w:t>
      </w:r>
      <w:r>
        <w:t xml:space="preserve">. </w:t>
      </w:r>
      <w:r w:rsidRPr="00C366A3">
        <w:rPr>
          <w:b/>
        </w:rPr>
        <w:t>Rental</w:t>
      </w:r>
      <w:r>
        <w:t xml:space="preserve"> contains all information about the rent for a particular </w:t>
      </w:r>
      <w:proofErr w:type="spellStart"/>
      <w:r>
        <w:t>CarType</w:t>
      </w:r>
      <w:proofErr w:type="spellEnd"/>
      <w:r w:rsidR="00C366A3">
        <w:t xml:space="preserve"> like Daily Rate, Taxes and Fees, Total Price, Location, Pickup Day and Drop-off Day. </w:t>
      </w:r>
      <w:proofErr w:type="spellStart"/>
      <w:r w:rsidR="00C366A3" w:rsidRPr="00C366A3">
        <w:rPr>
          <w:b/>
        </w:rPr>
        <w:t>CarModel</w:t>
      </w:r>
      <w:proofErr w:type="spellEnd"/>
      <w:r w:rsidR="00C366A3">
        <w:t xml:space="preserve"> has </w:t>
      </w:r>
      <w:proofErr w:type="spellStart"/>
      <w:r w:rsidR="00C366A3">
        <w:t>model</w:t>
      </w:r>
      <w:r w:rsidR="007C0654">
        <w:t>I</w:t>
      </w:r>
      <w:r w:rsidR="00C366A3">
        <w:t>d</w:t>
      </w:r>
      <w:proofErr w:type="spellEnd"/>
      <w:r w:rsidR="00C366A3">
        <w:t>, model name and count of</w:t>
      </w:r>
      <w:r w:rsidR="007C0654">
        <w:t xml:space="preserve"> a particular model which belongs to a particular </w:t>
      </w:r>
      <w:proofErr w:type="spellStart"/>
      <w:r w:rsidR="007C0654">
        <w:t>CarType</w:t>
      </w:r>
      <w:proofErr w:type="spellEnd"/>
      <w:r w:rsidR="007C0654">
        <w:t xml:space="preserve">. </w:t>
      </w:r>
      <w:r w:rsidR="007C0654" w:rsidRPr="00926CB6">
        <w:rPr>
          <w:b/>
        </w:rPr>
        <w:t>Customer</w:t>
      </w:r>
      <w:r w:rsidR="007C0654">
        <w:t xml:space="preserve"> table contains information about the customer such as Name, Date of Birth, License Number, Email, </w:t>
      </w:r>
      <w:proofErr w:type="spellStart"/>
      <w:r w:rsidR="007C0654">
        <w:t>RoleId</w:t>
      </w:r>
      <w:proofErr w:type="spellEnd"/>
      <w:r w:rsidR="007C0654">
        <w:t xml:space="preserve"> and password. Email and Password is used to log into the application. Password field </w:t>
      </w:r>
      <w:r w:rsidR="00926CB6">
        <w:t>is used to store</w:t>
      </w:r>
      <w:r w:rsidR="007C0654">
        <w:t xml:space="preserve"> hashed </w:t>
      </w:r>
      <w:r w:rsidR="00926CB6">
        <w:t xml:space="preserve">password. An entry is made into </w:t>
      </w:r>
      <w:r w:rsidR="00926CB6" w:rsidRPr="00926CB6">
        <w:rPr>
          <w:b/>
        </w:rPr>
        <w:t>Orde</w:t>
      </w:r>
      <w:r w:rsidR="00926CB6">
        <w:rPr>
          <w:b/>
        </w:rPr>
        <w:t xml:space="preserve">r </w:t>
      </w:r>
      <w:r w:rsidR="00926CB6">
        <w:t>table when the user clicks on “Place Order”. It</w:t>
      </w:r>
      <w:r w:rsidR="00926CB6">
        <w:rPr>
          <w:b/>
        </w:rPr>
        <w:t xml:space="preserve"> </w:t>
      </w:r>
      <w:r w:rsidR="00926CB6">
        <w:t xml:space="preserve">contains </w:t>
      </w:r>
      <w:proofErr w:type="spellStart"/>
      <w:r w:rsidR="00926CB6">
        <w:t>orderId</w:t>
      </w:r>
      <w:proofErr w:type="spellEnd"/>
      <w:r w:rsidR="00926CB6">
        <w:t xml:space="preserve">, </w:t>
      </w:r>
      <w:proofErr w:type="spellStart"/>
      <w:r w:rsidR="00926CB6">
        <w:t>DailyRate</w:t>
      </w:r>
      <w:proofErr w:type="spellEnd"/>
      <w:r w:rsidR="00926CB6">
        <w:t xml:space="preserve">, Drop-off day, Pickup day, Rental days, Location, Taxes and fee, </w:t>
      </w:r>
      <w:proofErr w:type="spellStart"/>
      <w:r w:rsidR="00926CB6">
        <w:t>SubTotal</w:t>
      </w:r>
      <w:proofErr w:type="spellEnd"/>
      <w:r w:rsidR="00926CB6">
        <w:t xml:space="preserve">, Total. </w:t>
      </w:r>
      <w:proofErr w:type="spellStart"/>
      <w:r w:rsidR="00926CB6">
        <w:t>OrderId</w:t>
      </w:r>
      <w:proofErr w:type="spellEnd"/>
      <w:r w:rsidR="00926CB6">
        <w:t xml:space="preserve"> serves as the Primary key. </w:t>
      </w:r>
      <w:proofErr w:type="spellStart"/>
      <w:r w:rsidR="00926CB6">
        <w:t>CustomerId</w:t>
      </w:r>
      <w:proofErr w:type="spellEnd"/>
      <w:r w:rsidR="00926CB6">
        <w:t xml:space="preserve"> and </w:t>
      </w:r>
      <w:proofErr w:type="spellStart"/>
      <w:r w:rsidR="00926CB6">
        <w:t>ModelId</w:t>
      </w:r>
      <w:proofErr w:type="spellEnd"/>
      <w:r w:rsidR="00926CB6">
        <w:t xml:space="preserve"> are foreign keys in the table.  </w:t>
      </w:r>
      <w:r w:rsidR="00926CB6" w:rsidRPr="00926CB6">
        <w:rPr>
          <w:b/>
        </w:rPr>
        <w:t>Role</w:t>
      </w:r>
      <w:r w:rsidR="00926CB6">
        <w:rPr>
          <w:b/>
        </w:rPr>
        <w:t xml:space="preserve"> </w:t>
      </w:r>
      <w:r w:rsidR="00926CB6">
        <w:t xml:space="preserve">table is an enumeration table it contains one entry for Admin with </w:t>
      </w:r>
      <w:proofErr w:type="spellStart"/>
      <w:r w:rsidR="00926CB6">
        <w:t>roleId</w:t>
      </w:r>
      <w:proofErr w:type="spellEnd"/>
      <w:r w:rsidR="00926CB6">
        <w:t xml:space="preserve"> 1 and another entry for Customer with </w:t>
      </w:r>
      <w:proofErr w:type="spellStart"/>
      <w:r w:rsidR="00926CB6">
        <w:t>roleId</w:t>
      </w:r>
      <w:proofErr w:type="spellEnd"/>
      <w:r w:rsidR="00926CB6">
        <w:t xml:space="preserve"> 2.  </w:t>
      </w:r>
      <w:r w:rsidR="00926CB6">
        <w:lastRenderedPageBreak/>
        <w:t xml:space="preserve">Each customer </w:t>
      </w:r>
      <w:r w:rsidR="004B5D99">
        <w:t xml:space="preserve">in the Customer Table will belong to one of the two roles </w:t>
      </w:r>
      <w:proofErr w:type="spellStart"/>
      <w:r w:rsidR="004B5D99">
        <w:t>i.e</w:t>
      </w:r>
      <w:proofErr w:type="spellEnd"/>
      <w:r w:rsidR="005B77BC">
        <w:t xml:space="preserve"> Admin or a</w:t>
      </w:r>
      <w:r w:rsidR="004B5D99">
        <w:t xml:space="preserve"> Customer.</w:t>
      </w:r>
      <w:r w:rsidR="005B77BC">
        <w:t xml:space="preserve"> </w:t>
      </w:r>
      <w:r w:rsidR="005B77BC" w:rsidRPr="00451734">
        <w:rPr>
          <w:b/>
        </w:rPr>
        <w:t>Location</w:t>
      </w:r>
      <w:r w:rsidR="005B77BC">
        <w:t xml:space="preserve"> contains information about location. This table is updated when the admin adds a new location.</w:t>
      </w:r>
    </w:p>
    <w:p w:rsidR="00C366A3" w:rsidRDefault="00637AF6" w:rsidP="0057790D">
      <w:r>
        <w:t xml:space="preserve">There one-to-one mapping between </w:t>
      </w:r>
      <w:proofErr w:type="spellStart"/>
      <w:r>
        <w:t>CarType</w:t>
      </w:r>
      <w:proofErr w:type="spellEnd"/>
      <w:r>
        <w:t xml:space="preserve"> and Rental Table. </w:t>
      </w:r>
      <w:r w:rsidR="00C366A3">
        <w:t xml:space="preserve">There is one-to-many mapping between </w:t>
      </w:r>
      <w:proofErr w:type="spellStart"/>
      <w:r w:rsidR="00C366A3">
        <w:t>CarType</w:t>
      </w:r>
      <w:proofErr w:type="spellEnd"/>
      <w:r w:rsidR="00C366A3">
        <w:t xml:space="preserve"> and </w:t>
      </w:r>
      <w:proofErr w:type="spellStart"/>
      <w:r w:rsidR="00C366A3">
        <w:t>CarModel</w:t>
      </w:r>
      <w:proofErr w:type="spellEnd"/>
      <w:r w:rsidR="00C366A3">
        <w:t xml:space="preserve"> Table.</w:t>
      </w:r>
      <w:r w:rsidR="00926CB6">
        <w:t xml:space="preserve"> There is one to many mapping between </w:t>
      </w:r>
      <w:proofErr w:type="spellStart"/>
      <w:r w:rsidR="00926CB6">
        <w:t>CarModel</w:t>
      </w:r>
      <w:proofErr w:type="spellEnd"/>
      <w:r w:rsidR="00926CB6">
        <w:t xml:space="preserve"> and Orders table and Customer and Orders table. </w:t>
      </w:r>
    </w:p>
    <w:p w:rsidR="00637AF6" w:rsidRPr="00637AF6" w:rsidRDefault="005B77BC" w:rsidP="00637AF6">
      <w:r>
        <w:rPr>
          <w:b/>
        </w:rPr>
        <w:t xml:space="preserve"> </w:t>
      </w:r>
    </w:p>
    <w:p w:rsidR="006913A0" w:rsidRDefault="006913A0" w:rsidP="006913A0">
      <w:pPr>
        <w:pStyle w:val="Heading1"/>
      </w:pPr>
      <w:r>
        <w:t>Features</w:t>
      </w:r>
    </w:p>
    <w:p w:rsidR="000E6D2D" w:rsidRPr="006913A0" w:rsidRDefault="006913A0" w:rsidP="006913A0">
      <w:pPr>
        <w:numPr>
          <w:ilvl w:val="0"/>
          <w:numId w:val="17"/>
        </w:numPr>
      </w:pPr>
      <w:r w:rsidRPr="006913A0">
        <w:t xml:space="preserve">Http Session </w:t>
      </w:r>
      <w:r>
        <w:t xml:space="preserve">based on cookies is </w:t>
      </w:r>
      <w:r w:rsidRPr="006913A0">
        <w:t xml:space="preserve">provided for every User to </w:t>
      </w:r>
      <w:r>
        <w:t xml:space="preserve">make the application </w:t>
      </w:r>
      <w:r w:rsidRPr="006913A0">
        <w:t xml:space="preserve">secure. </w:t>
      </w:r>
    </w:p>
    <w:p w:rsidR="000E6D2D" w:rsidRDefault="006913A0" w:rsidP="006913A0">
      <w:pPr>
        <w:numPr>
          <w:ilvl w:val="0"/>
          <w:numId w:val="17"/>
        </w:numPr>
      </w:pPr>
      <w:r w:rsidRPr="006913A0">
        <w:t xml:space="preserve">Our website provides secure sign up and log in. Password is protected using SHA-256(not broken till date). The hashed password is then stored in the database. </w:t>
      </w:r>
    </w:p>
    <w:p w:rsidR="005B77BC" w:rsidRDefault="005B77BC" w:rsidP="006913A0">
      <w:pPr>
        <w:numPr>
          <w:ilvl w:val="0"/>
          <w:numId w:val="17"/>
        </w:numPr>
      </w:pPr>
      <w:r>
        <w:t>Insert, delete new locations.</w:t>
      </w:r>
    </w:p>
    <w:p w:rsidR="005B77BC" w:rsidRPr="006913A0" w:rsidRDefault="005B77BC" w:rsidP="006913A0">
      <w:pPr>
        <w:numPr>
          <w:ilvl w:val="0"/>
          <w:numId w:val="17"/>
        </w:numPr>
      </w:pPr>
      <w:r>
        <w:t>Insert, delete, select, or update car models.</w:t>
      </w:r>
    </w:p>
    <w:p w:rsidR="000E6D2D" w:rsidRPr="006913A0" w:rsidRDefault="006913A0" w:rsidP="006913A0">
      <w:pPr>
        <w:numPr>
          <w:ilvl w:val="0"/>
          <w:numId w:val="17"/>
        </w:numPr>
      </w:pPr>
      <w:r w:rsidRPr="006913A0">
        <w:t xml:space="preserve">Data from API can be refreshed at any given time. </w:t>
      </w:r>
    </w:p>
    <w:p w:rsidR="000E6D2D" w:rsidRPr="006913A0" w:rsidRDefault="006913A0" w:rsidP="006913A0">
      <w:pPr>
        <w:numPr>
          <w:ilvl w:val="0"/>
          <w:numId w:val="17"/>
        </w:numPr>
      </w:pPr>
      <w:r w:rsidRPr="006913A0">
        <w:t>Sort through list of cars available based on Price</w:t>
      </w:r>
    </w:p>
    <w:p w:rsidR="000E6D2D" w:rsidRPr="006913A0" w:rsidRDefault="006913A0" w:rsidP="006913A0">
      <w:pPr>
        <w:numPr>
          <w:ilvl w:val="0"/>
          <w:numId w:val="17"/>
        </w:numPr>
      </w:pPr>
      <w:r w:rsidRPr="006913A0">
        <w:t>Validations added at UI and database level.</w:t>
      </w:r>
    </w:p>
    <w:p w:rsidR="000E6D2D" w:rsidRPr="006913A0" w:rsidRDefault="006913A0" w:rsidP="006913A0">
      <w:pPr>
        <w:numPr>
          <w:ilvl w:val="0"/>
          <w:numId w:val="17"/>
        </w:numPr>
      </w:pPr>
      <w:r w:rsidRPr="006913A0">
        <w:t xml:space="preserve">Data between pages is not passed in the URL making </w:t>
      </w:r>
      <w:r>
        <w:t>the application a</w:t>
      </w:r>
      <w:r w:rsidRPr="006913A0">
        <w:t>ll the more secure.</w:t>
      </w:r>
    </w:p>
    <w:p w:rsidR="000E6D2D" w:rsidRPr="006913A0" w:rsidRDefault="006913A0" w:rsidP="006913A0">
      <w:pPr>
        <w:numPr>
          <w:ilvl w:val="0"/>
          <w:numId w:val="17"/>
        </w:numPr>
      </w:pPr>
      <w:r w:rsidRPr="006913A0">
        <w:t>Provides all information about a car in the list page</w:t>
      </w:r>
    </w:p>
    <w:p w:rsidR="006913A0" w:rsidRDefault="006913A0" w:rsidP="006913A0"/>
    <w:p w:rsidR="00B70B48" w:rsidRDefault="00B70B48" w:rsidP="00B70B48">
      <w:pPr>
        <w:pStyle w:val="Heading1"/>
      </w:pPr>
      <w:r>
        <w:t>To Run Application</w:t>
      </w:r>
    </w:p>
    <w:p w:rsidR="00B70B48" w:rsidRDefault="00B70B48" w:rsidP="00B70B48">
      <w:r>
        <w:t>Create Tables</w:t>
      </w:r>
    </w:p>
    <w:p w:rsidR="00B70B48" w:rsidRDefault="00B70B48" w:rsidP="00B70B48">
      <w:r>
        <w:t>CREATE TABLE `</w:t>
      </w:r>
      <w:proofErr w:type="spellStart"/>
      <w:r>
        <w:t>cartype</w:t>
      </w:r>
      <w:proofErr w:type="spellEnd"/>
      <w:r>
        <w:t xml:space="preserve">` </w:t>
      </w:r>
      <w:proofErr w:type="gramStart"/>
      <w:r>
        <w:t>(  `</w:t>
      </w:r>
      <w:proofErr w:type="gramEnd"/>
      <w:r>
        <w:t xml:space="preserve">CARTYPECODE` </w:t>
      </w:r>
      <w:proofErr w:type="spellStart"/>
      <w:r>
        <w:t>varchar</w:t>
      </w:r>
      <w:proofErr w:type="spellEnd"/>
      <w:r>
        <w:t xml:space="preserve">(255) NOT NULL,  `CARTYPENAME` </w:t>
      </w:r>
      <w:proofErr w:type="spellStart"/>
      <w:r>
        <w:t>varchar</w:t>
      </w:r>
      <w:proofErr w:type="spellEnd"/>
      <w:r>
        <w:t xml:space="preserve">(255) DEFAULT NULL,  `SEATINGINFO` </w:t>
      </w:r>
      <w:proofErr w:type="spellStart"/>
      <w:r>
        <w:t>varchar</w:t>
      </w:r>
      <w:proofErr w:type="spellEnd"/>
      <w:r>
        <w:t xml:space="preserve">(255) DEFAULT NULL,  `FEATURES` </w:t>
      </w:r>
      <w:proofErr w:type="spellStart"/>
      <w:r>
        <w:t>varchar</w:t>
      </w:r>
      <w:proofErr w:type="spellEnd"/>
      <w:r>
        <w:t>(255) DEFAULT NULL,  PRIMARY KEY (`CARTYPECODE`))</w:t>
      </w:r>
    </w:p>
    <w:p w:rsidR="00B70B48" w:rsidRDefault="00B70B48" w:rsidP="00B70B48">
      <w:r>
        <w:t>CREATE TABLE `rental` (`</w:t>
      </w:r>
      <w:proofErr w:type="spellStart"/>
      <w:r>
        <w:t>RentId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 `</w:t>
      </w:r>
      <w:proofErr w:type="spellStart"/>
      <w:r>
        <w:t>DailyRate</w:t>
      </w:r>
      <w:proofErr w:type="spellEnd"/>
      <w:r>
        <w:t xml:space="preserve">` double DEFAULT NULL,  `Location` </w:t>
      </w:r>
      <w:proofErr w:type="spellStart"/>
      <w:r>
        <w:t>varchar</w:t>
      </w:r>
      <w:proofErr w:type="spellEnd"/>
      <w:r>
        <w:t>(255) DEFAULT NULL,  `</w:t>
      </w:r>
      <w:proofErr w:type="spellStart"/>
      <w:r>
        <w:t>RentalDays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 `</w:t>
      </w:r>
      <w:proofErr w:type="spellStart"/>
      <w:r>
        <w:t>SubTotal</w:t>
      </w:r>
      <w:proofErr w:type="spellEnd"/>
      <w:r>
        <w:t>` double DEFAULT NULL,  `</w:t>
      </w:r>
      <w:proofErr w:type="spellStart"/>
      <w:r>
        <w:t>TaxesAndFees</w:t>
      </w:r>
      <w:proofErr w:type="spellEnd"/>
      <w:r>
        <w:t>` double DEFAULT NULL,  `</w:t>
      </w:r>
      <w:proofErr w:type="spellStart"/>
      <w:r>
        <w:t>TotalPrice</w:t>
      </w:r>
      <w:proofErr w:type="spellEnd"/>
      <w:r>
        <w:t>` double DEFAULT NULL,  `</w:t>
      </w:r>
      <w:proofErr w:type="spellStart"/>
      <w:r>
        <w:t>CarTypeCode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  PRIMARY KEY (`</w:t>
      </w:r>
      <w:proofErr w:type="spellStart"/>
      <w:r>
        <w:t>RentId</w:t>
      </w:r>
      <w:proofErr w:type="spellEnd"/>
      <w:r>
        <w:t>`),  KEY `rental_ibfk_1` (`</w:t>
      </w:r>
      <w:proofErr w:type="spellStart"/>
      <w:r>
        <w:t>CarTypeCode</w:t>
      </w:r>
      <w:proofErr w:type="spellEnd"/>
      <w:r>
        <w:t>`),  CONSTRAINT `rental_ibfk_1` FOREIGN KEY (`</w:t>
      </w:r>
      <w:proofErr w:type="spellStart"/>
      <w:r>
        <w:t>CarTypeCode</w:t>
      </w:r>
      <w:proofErr w:type="spellEnd"/>
      <w:r>
        <w:t>`) REFERENCES `</w:t>
      </w:r>
      <w:proofErr w:type="spellStart"/>
      <w:r>
        <w:t>cartype</w:t>
      </w:r>
      <w:proofErr w:type="spellEnd"/>
      <w:r>
        <w:t>` (`CARTYPECODE`) ON DELETE NO ACTION ON UPDATE NO ACTION)</w:t>
      </w:r>
    </w:p>
    <w:p w:rsidR="00B70B48" w:rsidRDefault="00B70B48" w:rsidP="00B70B48">
      <w:r w:rsidRPr="00B70B48">
        <w:t>INSERT INTO `</w:t>
      </w:r>
      <w:proofErr w:type="spellStart"/>
      <w:r w:rsidRPr="00B70B48">
        <w:t>cartype</w:t>
      </w:r>
      <w:proofErr w:type="spellEnd"/>
      <w:r w:rsidRPr="00B70B48">
        <w:t xml:space="preserve">` VALUES ('CCAR','Compact','2 adults, 2 </w:t>
      </w:r>
      <w:proofErr w:type="spellStart"/>
      <w:r w:rsidRPr="00B70B48">
        <w:t>children','Automatic</w:t>
      </w:r>
      <w:proofErr w:type="spellEnd"/>
      <w:r w:rsidRPr="00B70B48">
        <w:t xml:space="preserve"> Transmission, Power Steering, Air Conditioning, Air Bags, AM/FM Stereo'),('ECAR','Economy','2 adults, 2 </w:t>
      </w:r>
      <w:proofErr w:type="spellStart"/>
      <w:r w:rsidRPr="00B70B48">
        <w:t>children','Automatic</w:t>
      </w:r>
      <w:proofErr w:type="spellEnd"/>
      <w:r w:rsidRPr="00B70B48">
        <w:t xml:space="preserve"> Transmission, Air </w:t>
      </w:r>
      <w:r w:rsidRPr="00B70B48">
        <w:lastRenderedPageBreak/>
        <w:t>Conditioning, Air Bags, AM/FM Stereo'),('</w:t>
      </w:r>
      <w:proofErr w:type="spellStart"/>
      <w:r w:rsidRPr="00B70B48">
        <w:t>FCAR','Full</w:t>
      </w:r>
      <w:proofErr w:type="spellEnd"/>
      <w:r w:rsidRPr="00B70B48">
        <w:t xml:space="preserve"> Size','5 </w:t>
      </w:r>
      <w:proofErr w:type="spellStart"/>
      <w:r w:rsidRPr="00B70B48">
        <w:t>adults','Automatic</w:t>
      </w:r>
      <w:proofErr w:type="spellEnd"/>
      <w:r w:rsidRPr="00B70B48">
        <w:t xml:space="preserve"> Transmission, Power Steering, Air Conditioning, Air Bags, Anti-Lock Brakes, Cruise Control, AM/FM Stereo'),('</w:t>
      </w:r>
      <w:proofErr w:type="spellStart"/>
      <w:r w:rsidRPr="00B70B48">
        <w:t>FFAR','Full</w:t>
      </w:r>
      <w:proofErr w:type="spellEnd"/>
      <w:r w:rsidRPr="00B70B48">
        <w:t xml:space="preserve"> Size SUV','7 </w:t>
      </w:r>
      <w:proofErr w:type="spellStart"/>
      <w:r w:rsidRPr="00B70B48">
        <w:t>adults','Automatic</w:t>
      </w:r>
      <w:proofErr w:type="spellEnd"/>
      <w:r w:rsidRPr="00B70B48">
        <w:t xml:space="preserve"> Transmission, Power Steering, Air Conditioning, Air Bags, Cruise Control, AM/FM Stereo, CD Player'),('</w:t>
      </w:r>
      <w:proofErr w:type="spellStart"/>
      <w:r w:rsidRPr="00B70B48">
        <w:t>FRAR','Full</w:t>
      </w:r>
      <w:proofErr w:type="spellEnd"/>
      <w:r w:rsidRPr="00B70B48">
        <w:t xml:space="preserve"> Size SUV Type 2','6 </w:t>
      </w:r>
      <w:proofErr w:type="spellStart"/>
      <w:r w:rsidRPr="00B70B48">
        <w:t>adults','Automatic</w:t>
      </w:r>
      <w:proofErr w:type="spellEnd"/>
      <w:r w:rsidRPr="00B70B48">
        <w:t xml:space="preserve"> Transmission, Power Steering, Air Conditioning, Air Bags, Cruise Control, AM/FM Stereo, CD Player'),('ICAR','Midsize','4 </w:t>
      </w:r>
      <w:proofErr w:type="spellStart"/>
      <w:r w:rsidRPr="00B70B48">
        <w:t>adults','Automatic</w:t>
      </w:r>
      <w:proofErr w:type="spellEnd"/>
      <w:r w:rsidRPr="00B70B48">
        <w:t xml:space="preserve"> Transmission, Power Steering, Air Conditioning, Air Bags, AM/FM Stereo'),('</w:t>
      </w:r>
      <w:proofErr w:type="spellStart"/>
      <w:r w:rsidRPr="00B70B48">
        <w:t>IFAR','Midsize</w:t>
      </w:r>
      <w:proofErr w:type="spellEnd"/>
      <w:r w:rsidRPr="00B70B48">
        <w:t xml:space="preserve"> SUV','4 </w:t>
      </w:r>
      <w:proofErr w:type="spellStart"/>
      <w:r w:rsidRPr="00B70B48">
        <w:t>adults','Automatic</w:t>
      </w:r>
      <w:proofErr w:type="spellEnd"/>
      <w:r w:rsidRPr="00B70B48">
        <w:t xml:space="preserve"> Transmission, Air Conditioning'),('LCAR','Luxury','5 </w:t>
      </w:r>
      <w:proofErr w:type="spellStart"/>
      <w:r w:rsidRPr="00B70B48">
        <w:t>adults','Automatic</w:t>
      </w:r>
      <w:proofErr w:type="spellEnd"/>
      <w:r w:rsidRPr="00B70B48">
        <w:t xml:space="preserve"> Transmission, Power Steering, Air Conditioning, Air Bags, Anti-Lock Brakes, Cruise Control, AM/FM Stereo, CD Player'),('MVAR','Minivan','7 </w:t>
      </w:r>
      <w:proofErr w:type="spellStart"/>
      <w:r w:rsidRPr="00B70B48">
        <w:t>adults','Automatic</w:t>
      </w:r>
      <w:proofErr w:type="spellEnd"/>
      <w:r w:rsidRPr="00B70B48">
        <w:t xml:space="preserve"> Transmission, Power Steering, Air Conditioning, Air Bags, Anti-Lock Brakes, Cruise Control, AM/FM Stereo'),('PCAR','Premium','5 </w:t>
      </w:r>
      <w:proofErr w:type="spellStart"/>
      <w:r w:rsidRPr="00B70B48">
        <w:t>adults','Automatic</w:t>
      </w:r>
      <w:proofErr w:type="spellEnd"/>
      <w:r w:rsidRPr="00B70B48">
        <w:t xml:space="preserve"> Transmission, Power Steering, Air Conditioning, Air Bags, Anti-Lock Brakes, Cruise Control, AM/FM Stereo, CD Player'),('SCAR','Standard','2 adults, 2 </w:t>
      </w:r>
      <w:proofErr w:type="spellStart"/>
      <w:r w:rsidRPr="00B70B48">
        <w:t>children','Automatic</w:t>
      </w:r>
      <w:proofErr w:type="spellEnd"/>
      <w:r w:rsidRPr="00B70B48">
        <w:t xml:space="preserve"> Transmission, Power Steering, Air Conditioning, Air Bags, Anti-Lock Brakes, AM/FM Stereo'),('</w:t>
      </w:r>
      <w:proofErr w:type="spellStart"/>
      <w:r w:rsidRPr="00B70B48">
        <w:t>SFAR','Standard</w:t>
      </w:r>
      <w:proofErr w:type="spellEnd"/>
      <w:r w:rsidRPr="00B70B48">
        <w:t xml:space="preserve"> SUV','5 </w:t>
      </w:r>
      <w:proofErr w:type="spellStart"/>
      <w:r w:rsidRPr="00B70B48">
        <w:t>adults','Automatic</w:t>
      </w:r>
      <w:proofErr w:type="spellEnd"/>
      <w:r w:rsidRPr="00B70B48">
        <w:t xml:space="preserve"> Transmission, Power Steering, Air Conditioning, Air Bags, Anti-Lock Brakes, Cruise Control, AM/FM Stereo, CD Player'),('</w:t>
      </w:r>
      <w:proofErr w:type="spellStart"/>
      <w:r w:rsidRPr="00B70B48">
        <w:t>SPAR','Standard</w:t>
      </w:r>
      <w:proofErr w:type="spellEnd"/>
      <w:r w:rsidRPr="00B70B48">
        <w:t xml:space="preserve"> Pickup truck','4 </w:t>
      </w:r>
      <w:proofErr w:type="spellStart"/>
      <w:r w:rsidRPr="00B70B48">
        <w:t>adults','Automatic</w:t>
      </w:r>
      <w:proofErr w:type="spellEnd"/>
      <w:r w:rsidRPr="00B70B48">
        <w:t xml:space="preserve"> Transmission, Power Steering, Air Conditioning, Air Bags, Cruise Control, Anti-Lock Brakes, AM/FM Stereo'),('STAR','Convertible','4 </w:t>
      </w:r>
      <w:proofErr w:type="spellStart"/>
      <w:r w:rsidRPr="00B70B48">
        <w:t>adults','Automatic</w:t>
      </w:r>
      <w:proofErr w:type="spellEnd"/>
      <w:r w:rsidRPr="00B70B48">
        <w:t xml:space="preserve"> Transmission, Power Steering, Air Conditioning, Air Bags, Cruise Control, Anti-Lock Brakes, AM/FM Stereo'),('</w:t>
      </w:r>
      <w:proofErr w:type="spellStart"/>
      <w:r w:rsidRPr="00B70B48">
        <w:t>SXAR','Special</w:t>
      </w:r>
      <w:proofErr w:type="spellEnd"/>
      <w:r w:rsidRPr="00B70B48">
        <w:t xml:space="preserve"> Car Type 2','4 </w:t>
      </w:r>
      <w:proofErr w:type="spellStart"/>
      <w:r w:rsidRPr="00B70B48">
        <w:t>adults','Automatic</w:t>
      </w:r>
      <w:proofErr w:type="spellEnd"/>
      <w:r w:rsidRPr="00B70B48">
        <w:t xml:space="preserve"> Transmission,  Air Bags, Cruise Control, CD Player'),('</w:t>
      </w:r>
      <w:proofErr w:type="spellStart"/>
      <w:r w:rsidRPr="00B70B48">
        <w:t>XXAR','Special</w:t>
      </w:r>
      <w:proofErr w:type="spellEnd"/>
      <w:r w:rsidRPr="00B70B48">
        <w:t xml:space="preserve"> Car','4 adults or </w:t>
      </w:r>
      <w:proofErr w:type="spellStart"/>
      <w:r w:rsidRPr="00B70B48">
        <w:t>more','Automatic</w:t>
      </w:r>
      <w:proofErr w:type="spellEnd"/>
      <w:r w:rsidRPr="00B70B48">
        <w:t xml:space="preserve"> Transmission, Air Conditioning, Air Bags, AM/FM Stereo');</w:t>
      </w:r>
    </w:p>
    <w:p w:rsidR="00B70B48" w:rsidRDefault="00B70B48" w:rsidP="00B70B48">
      <w:r>
        <w:t>CREATE TABLE `</w:t>
      </w:r>
      <w:proofErr w:type="spellStart"/>
      <w:r>
        <w:t>carmodel</w:t>
      </w:r>
      <w:proofErr w:type="spellEnd"/>
      <w:r>
        <w:t>` ( `</w:t>
      </w:r>
      <w:proofErr w:type="spellStart"/>
      <w:r>
        <w:t>ModelID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NULL AUTO_INCREMENT,  `COUNT` </w:t>
      </w:r>
      <w:proofErr w:type="spellStart"/>
      <w:r>
        <w:t>int</w:t>
      </w:r>
      <w:proofErr w:type="spellEnd"/>
      <w:r>
        <w:t>(11) DEFAULT NULL,  `</w:t>
      </w:r>
      <w:proofErr w:type="spellStart"/>
      <w:r>
        <w:t>ModelName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 `</w:t>
      </w:r>
      <w:proofErr w:type="spellStart"/>
      <w:r>
        <w:t>CarTypeCode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NULL,PRIMARY KEY (`</w:t>
      </w:r>
      <w:proofErr w:type="spellStart"/>
      <w:r>
        <w:t>ModelID</w:t>
      </w:r>
      <w:proofErr w:type="spellEnd"/>
      <w:r>
        <w:t>`),  KEY `carmodel_ibfk_1` (`</w:t>
      </w:r>
      <w:proofErr w:type="spellStart"/>
      <w:r>
        <w:t>CarTypeCode</w:t>
      </w:r>
      <w:proofErr w:type="spellEnd"/>
      <w:r>
        <w:t>`),  CONSTRAINT `carmodel_ibfk_1` FOREIGN KEY (`</w:t>
      </w:r>
      <w:proofErr w:type="spellStart"/>
      <w:r>
        <w:t>CarTypeCode</w:t>
      </w:r>
      <w:proofErr w:type="spellEnd"/>
      <w:r>
        <w:t>`) REFERENCES `</w:t>
      </w:r>
      <w:proofErr w:type="spellStart"/>
      <w:r>
        <w:t>cartype</w:t>
      </w:r>
      <w:proofErr w:type="spellEnd"/>
      <w:r>
        <w:t>` (`CARTYPECODE`) ON DELETE CASCADE ON UPDATE CASCADE)</w:t>
      </w:r>
    </w:p>
    <w:p w:rsidR="00B70B48" w:rsidRDefault="00C70627" w:rsidP="00B70B48">
      <w:r>
        <w:t xml:space="preserve">CREATE TABLE `roles` </w:t>
      </w:r>
      <w:proofErr w:type="gramStart"/>
      <w:r>
        <w:t>( `</w:t>
      </w:r>
      <w:proofErr w:type="spellStart"/>
      <w:proofErr w:type="gramEnd"/>
      <w:r>
        <w:t>RoleId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NULL AUTO_INCREMENT,  `Description` </w:t>
      </w:r>
      <w:proofErr w:type="spellStart"/>
      <w:r>
        <w:t>varchar</w:t>
      </w:r>
      <w:proofErr w:type="spellEnd"/>
      <w:r>
        <w:t>(255) DEFAULT NULL, PRIMARY KEY (`</w:t>
      </w:r>
      <w:proofErr w:type="spellStart"/>
      <w:r>
        <w:t>RoleId</w:t>
      </w:r>
      <w:proofErr w:type="spellEnd"/>
      <w:r>
        <w:t>`))</w:t>
      </w:r>
    </w:p>
    <w:p w:rsidR="00C70627" w:rsidRDefault="00C70627" w:rsidP="00B70B48">
      <w:r w:rsidRPr="00C70627">
        <w:t>INSERT INTO `roles` VALUES (1,'Admin')</w:t>
      </w:r>
      <w:proofErr w:type="gramStart"/>
      <w:r w:rsidRPr="00C70627">
        <w:t>,(</w:t>
      </w:r>
      <w:proofErr w:type="gramEnd"/>
      <w:r w:rsidRPr="00C70627">
        <w:t>2,'Customer');</w:t>
      </w:r>
    </w:p>
    <w:p w:rsidR="00C70627" w:rsidRDefault="00B70B48" w:rsidP="00B70B48">
      <w:r>
        <w:t xml:space="preserve">CREATE TABLE `location` </w:t>
      </w:r>
      <w:proofErr w:type="gramStart"/>
      <w:r>
        <w:t>( `</w:t>
      </w:r>
      <w:proofErr w:type="gramEnd"/>
      <w:r>
        <w:t xml:space="preserve">Name` </w:t>
      </w:r>
      <w:proofErr w:type="spellStart"/>
      <w:r>
        <w:t>varchar</w:t>
      </w:r>
      <w:proofErr w:type="spellEnd"/>
      <w:r>
        <w:t>(255) NOT NULL DEFAULT '',  PRIMARY KEY (`Name`))</w:t>
      </w:r>
    </w:p>
    <w:p w:rsidR="00C70627" w:rsidRDefault="00C70627" w:rsidP="00C70627">
      <w:r>
        <w:t>CREATE TABLE `customer` (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(11) NOT NULL AUTO_INCREMENT,  `Dob` date DEFAULT NULL,  `Email` </w:t>
      </w:r>
      <w:proofErr w:type="spellStart"/>
      <w:r>
        <w:t>varchar</w:t>
      </w:r>
      <w:proofErr w:type="spellEnd"/>
      <w:r>
        <w:t>(255) DEFAULT NULL, `</w:t>
      </w:r>
      <w:proofErr w:type="spellStart"/>
      <w:r>
        <w:t>LicenseNo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(255) DEFAULT NULL,  `Name` </w:t>
      </w:r>
      <w:proofErr w:type="spellStart"/>
      <w:r>
        <w:t>varchar</w:t>
      </w:r>
      <w:proofErr w:type="spellEnd"/>
      <w:r>
        <w:t xml:space="preserve">(255) DEFAULT NULL,  `Password` </w:t>
      </w:r>
      <w:proofErr w:type="spellStart"/>
      <w:r>
        <w:t>varchar</w:t>
      </w:r>
      <w:proofErr w:type="spellEnd"/>
      <w:r>
        <w:t>(255) DEFAULT NULL,  `</w:t>
      </w:r>
      <w:proofErr w:type="spellStart"/>
      <w:r>
        <w:t>RoleId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 PRIMARY KEY (`</w:t>
      </w:r>
      <w:proofErr w:type="spellStart"/>
      <w:r>
        <w:t>CustomerId</w:t>
      </w:r>
      <w:proofErr w:type="spellEnd"/>
      <w:r>
        <w:t>`), KEY `customer_ibfk_1` (`</w:t>
      </w:r>
      <w:proofErr w:type="spellStart"/>
      <w:r>
        <w:t>RoleId</w:t>
      </w:r>
      <w:proofErr w:type="spellEnd"/>
      <w:r>
        <w:t>`), CONSTRAINT `customer_ibfk_1` FOREIGN KEY (`</w:t>
      </w:r>
      <w:proofErr w:type="spellStart"/>
      <w:r>
        <w:t>RoleId</w:t>
      </w:r>
      <w:proofErr w:type="spellEnd"/>
      <w:r>
        <w:t>`) REFERENCES `roles` (`</w:t>
      </w:r>
      <w:proofErr w:type="spellStart"/>
      <w:r>
        <w:t>RoleId</w:t>
      </w:r>
      <w:proofErr w:type="spellEnd"/>
      <w:r>
        <w:t>`) ON DELETE CASCADE ON UPDATE CASCADE)</w:t>
      </w:r>
    </w:p>
    <w:p w:rsidR="00B70B48" w:rsidRPr="00B70B48" w:rsidRDefault="00C70627" w:rsidP="00B70B48">
      <w:r>
        <w:t>CREATE TABLE `orders` ( `</w:t>
      </w:r>
      <w:proofErr w:type="spellStart"/>
      <w:r>
        <w:t>OrderId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 `</w:t>
      </w:r>
      <w:proofErr w:type="spellStart"/>
      <w:r>
        <w:t>DailyRate</w:t>
      </w:r>
      <w:proofErr w:type="spellEnd"/>
      <w:r>
        <w:t>` double DEFAULT NULL,  `</w:t>
      </w:r>
      <w:proofErr w:type="spellStart"/>
      <w:r>
        <w:t>DropOffDay</w:t>
      </w:r>
      <w:proofErr w:type="spellEnd"/>
      <w:r>
        <w:t xml:space="preserve">` date DEFAULT NULL, `Location` </w:t>
      </w:r>
      <w:proofErr w:type="spellStart"/>
      <w:r>
        <w:t>varchar</w:t>
      </w:r>
      <w:proofErr w:type="spellEnd"/>
      <w:r>
        <w:t>(255) DEFAULT NULL,  `</w:t>
      </w:r>
      <w:proofErr w:type="spellStart"/>
      <w:r>
        <w:t>PickUpDay</w:t>
      </w:r>
      <w:proofErr w:type="spellEnd"/>
      <w:r>
        <w:t>` date DEFAULT NULL, `</w:t>
      </w:r>
      <w:proofErr w:type="spellStart"/>
      <w:r>
        <w:t>RentalDays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`</w:t>
      </w:r>
      <w:proofErr w:type="spellStart"/>
      <w:r>
        <w:t>SubTotal</w:t>
      </w:r>
      <w:proofErr w:type="spellEnd"/>
      <w:r>
        <w:t>` double DEFAULT NULL, `</w:t>
      </w:r>
      <w:proofErr w:type="spellStart"/>
      <w:r>
        <w:t>TaxesAndFees</w:t>
      </w:r>
      <w:proofErr w:type="spellEnd"/>
      <w:r>
        <w:t>` double DEFAULT NULL,  `</w:t>
      </w:r>
      <w:proofErr w:type="spellStart"/>
      <w:r>
        <w:t>TotalPrice</w:t>
      </w:r>
      <w:proofErr w:type="spellEnd"/>
      <w:r>
        <w:t>` double DEFAULT NULL,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`</w:t>
      </w:r>
      <w:proofErr w:type="spellStart"/>
      <w:r>
        <w:t>ModelId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 PRIMARY KEY (`</w:t>
      </w:r>
      <w:proofErr w:type="spellStart"/>
      <w:r>
        <w:t>OrderId</w:t>
      </w:r>
      <w:proofErr w:type="spellEnd"/>
      <w:r>
        <w:t>`), KEY `</w:t>
      </w:r>
      <w:proofErr w:type="spellStart"/>
      <w:r>
        <w:t>CustomerId</w:t>
      </w:r>
      <w:proofErr w:type="spellEnd"/>
      <w:r>
        <w:t>` (`</w:t>
      </w:r>
      <w:proofErr w:type="spellStart"/>
      <w:r>
        <w:t>CustomerId</w:t>
      </w:r>
      <w:proofErr w:type="spellEnd"/>
      <w:r>
        <w:t>`), KEY `</w:t>
      </w:r>
      <w:proofErr w:type="spellStart"/>
      <w:r>
        <w:t>ModelId</w:t>
      </w:r>
      <w:proofErr w:type="spellEnd"/>
      <w:r>
        <w:t>` (`</w:t>
      </w:r>
      <w:proofErr w:type="spellStart"/>
      <w:r>
        <w:t>ModelId</w:t>
      </w:r>
      <w:proofErr w:type="spellEnd"/>
      <w:r>
        <w:t>`),  CONSTRAINT `orders_ibfk_1` FOREIGN KEY (`</w:t>
      </w:r>
      <w:proofErr w:type="spellStart"/>
      <w:r>
        <w:t>CustomerId</w:t>
      </w:r>
      <w:proofErr w:type="spellEnd"/>
      <w:r>
        <w:t>`) REFERENCES `customer` (`</w:t>
      </w:r>
      <w:proofErr w:type="spellStart"/>
      <w:r>
        <w:t>CustomerId</w:t>
      </w:r>
      <w:proofErr w:type="spellEnd"/>
      <w:r>
        <w:t>`) ON DELETE CASCADE ON UPDATE CASCADE, CONSTRAINT `orders_ibfk_2` FOREIGN KEY (`</w:t>
      </w:r>
      <w:proofErr w:type="spellStart"/>
      <w:r>
        <w:t>ModelId</w:t>
      </w:r>
      <w:proofErr w:type="spellEnd"/>
      <w:r>
        <w:t>`) REFERENCES `</w:t>
      </w:r>
      <w:proofErr w:type="spellStart"/>
      <w:r>
        <w:t>carmodel</w:t>
      </w:r>
      <w:proofErr w:type="spellEnd"/>
      <w:r>
        <w:t>` (`</w:t>
      </w:r>
      <w:proofErr w:type="spellStart"/>
      <w:r>
        <w:t>ModelID</w:t>
      </w:r>
      <w:proofErr w:type="spellEnd"/>
      <w:r>
        <w:t>`) ON DELETE NO ACTION ON UPDATE CASCADE)</w:t>
      </w:r>
    </w:p>
    <w:sectPr w:rsidR="00B70B48" w:rsidRPr="00B70B48" w:rsidSect="008370AF">
      <w:pgSz w:w="12240" w:h="15840"/>
      <w:pgMar w:top="1440" w:right="1080" w:bottom="1440" w:left="108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95D2ACA"/>
    <w:multiLevelType w:val="hybridMultilevel"/>
    <w:tmpl w:val="8FDA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E2E0A"/>
    <w:multiLevelType w:val="hybridMultilevel"/>
    <w:tmpl w:val="EE66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403C0"/>
    <w:multiLevelType w:val="hybridMultilevel"/>
    <w:tmpl w:val="FD589BB4"/>
    <w:lvl w:ilvl="0" w:tplc="AD86A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1AC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1A8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FE5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6C7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5CB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E02C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A6F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EAD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CF2025E"/>
    <w:multiLevelType w:val="hybridMultilevel"/>
    <w:tmpl w:val="EFE6E05C"/>
    <w:lvl w:ilvl="0" w:tplc="CDB2D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483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121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1C4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3AE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60F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F40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A3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562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82F163C"/>
    <w:multiLevelType w:val="hybridMultilevel"/>
    <w:tmpl w:val="574A073A"/>
    <w:lvl w:ilvl="0" w:tplc="9F1ED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E48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96D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C00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E87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907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7C2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12A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A69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  <w:lvlOverride w:ilvl="0">
      <w:startOverride w:val="3"/>
    </w:lvlOverride>
  </w:num>
  <w:num w:numId="14">
    <w:abstractNumId w:val="3"/>
  </w:num>
  <w:num w:numId="15">
    <w:abstractNumId w:val="4"/>
  </w:num>
  <w:num w:numId="16">
    <w:abstractNumId w:val="0"/>
    <w:lvlOverride w:ilvl="0">
      <w:startOverride w:val="5"/>
    </w:lvlOverride>
  </w:num>
  <w:num w:numId="17">
    <w:abstractNumId w:val="5"/>
  </w:num>
  <w:num w:numId="18">
    <w:abstractNumId w:val="0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68"/>
    <w:rsid w:val="00007251"/>
    <w:rsid w:val="000E6D2D"/>
    <w:rsid w:val="00166468"/>
    <w:rsid w:val="001B7D8C"/>
    <w:rsid w:val="002C6E4A"/>
    <w:rsid w:val="002C7319"/>
    <w:rsid w:val="002D1FE7"/>
    <w:rsid w:val="00421E38"/>
    <w:rsid w:val="00451734"/>
    <w:rsid w:val="004B5D99"/>
    <w:rsid w:val="00515C52"/>
    <w:rsid w:val="0052088F"/>
    <w:rsid w:val="0057790D"/>
    <w:rsid w:val="005B77BC"/>
    <w:rsid w:val="00637AF6"/>
    <w:rsid w:val="006913A0"/>
    <w:rsid w:val="006D6960"/>
    <w:rsid w:val="007C0654"/>
    <w:rsid w:val="008370AF"/>
    <w:rsid w:val="00926CB6"/>
    <w:rsid w:val="00970D5C"/>
    <w:rsid w:val="00994DCF"/>
    <w:rsid w:val="00A47F74"/>
    <w:rsid w:val="00AA676C"/>
    <w:rsid w:val="00B21A39"/>
    <w:rsid w:val="00B70B48"/>
    <w:rsid w:val="00B7214E"/>
    <w:rsid w:val="00C21830"/>
    <w:rsid w:val="00C366A3"/>
    <w:rsid w:val="00C4409B"/>
    <w:rsid w:val="00C70627"/>
    <w:rsid w:val="00C7113C"/>
    <w:rsid w:val="00C84CE5"/>
    <w:rsid w:val="00D2621E"/>
    <w:rsid w:val="00DC5518"/>
    <w:rsid w:val="00E54817"/>
    <w:rsid w:val="00EA66A7"/>
    <w:rsid w:val="00F1695D"/>
    <w:rsid w:val="00F3721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C7B6D-D9E6-4447-9AB9-28C9EB09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468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D6960"/>
  </w:style>
  <w:style w:type="character" w:styleId="Hyperlink">
    <w:name w:val="Hyperlink"/>
    <w:basedOn w:val="DefaultParagraphFont"/>
    <w:uiPriority w:val="99"/>
    <w:unhideWhenUsed/>
    <w:rsid w:val="00421E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7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958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47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8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4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3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96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62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7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58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36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92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6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5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5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77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0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2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32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44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8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2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3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9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hotwire.com/docs/read/Rental_Car_Shopping_API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://www.hotwire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y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Fall 2014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A4F3FA-361D-4C9F-8F13-DF7474D9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</TotalTime>
  <Pages>8</Pages>
  <Words>1880</Words>
  <Characters>10721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Car Rentals</vt:lpstr>
    </vt:vector>
  </TitlesOfParts>
  <Company>NEU Seattle</Company>
  <LinksUpToDate>false</LinksUpToDate>
  <CharactersWithSpaces>12576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Car Rentals</dc:title>
  <dc:subject>CS5200 – Introduction to DataBase Management Systems</dc:subject>
  <dc:creator>Guna Chandrashekar and Divya Devaraj</dc:creator>
  <cp:keywords/>
  <cp:lastModifiedBy>Guna Chandrashekar</cp:lastModifiedBy>
  <cp:revision>2</cp:revision>
  <dcterms:created xsi:type="dcterms:W3CDTF">2014-12-12T05:06:00Z</dcterms:created>
  <dcterms:modified xsi:type="dcterms:W3CDTF">2014-12-12T05:06:00Z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